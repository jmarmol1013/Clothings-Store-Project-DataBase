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9DDD" w14:textId="77777777" w:rsidR="00814823" w:rsidRDefault="00814823" w:rsidP="00814823"/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814823" w14:paraId="4661BC0D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54F7ED91" w14:textId="77777777" w:rsidR="00814823" w:rsidRPr="008F5585" w:rsidRDefault="00814823" w:rsidP="008F5585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C86F016" wp14:editId="475E6279">
                      <wp:extent cx="6697389" cy="687878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687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72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139D2C59FC2240C1A15ACCAA3143A28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665D5890" w14:textId="1333760B" w:rsidR="00814823" w:rsidRPr="008F259D" w:rsidRDefault="008F259D" w:rsidP="00814823">
                                      <w:pPr>
                                        <w:pStyle w:val="ReportTitle"/>
                                        <w:rPr>
                                          <w:b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F259D">
                                        <w:rPr>
                                          <w:b/>
                                          <w:sz w:val="72"/>
                                          <w:szCs w:val="72"/>
                                        </w:rPr>
                                        <w:t>Assignment 4 – 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C86F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5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72"/>
                                <w:szCs w:val="72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139D2C59FC2240C1A15ACCAA3143A28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665D5890" w14:textId="1333760B" w:rsidR="00814823" w:rsidRPr="008F259D" w:rsidRDefault="008F259D" w:rsidP="00814823">
                                <w:pPr>
                                  <w:pStyle w:val="ReportTitle"/>
                                  <w:rPr>
                                    <w:b/>
                                    <w:sz w:val="72"/>
                                    <w:szCs w:val="72"/>
                                  </w:rPr>
                                </w:pPr>
                                <w:r w:rsidRPr="008F259D">
                                  <w:rPr>
                                    <w:b/>
                                    <w:sz w:val="72"/>
                                    <w:szCs w:val="72"/>
                                  </w:rPr>
                                  <w:t>Assignment 4 – Final Project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1B1008" wp14:editId="6E42B34F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9D42ED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50787C4D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2E78198A" w14:textId="77777777" w:rsidR="00814823" w:rsidRPr="005D120C" w:rsidRDefault="00814823" w:rsidP="000C2E5D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0FE5C494" wp14:editId="7CB32460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4"/>
                                      <w:szCs w:val="40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placeholder>
                                      <w:docPart w:val="63ADFF035128425AAF1D2337B2D1BD4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Content>
                                    <w:p w14:paraId="09971961" w14:textId="2C63A2F1" w:rsidR="00814823" w:rsidRPr="008F259D" w:rsidRDefault="008F259D" w:rsidP="00814823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44"/>
                                          <w:szCs w:val="40"/>
                                        </w:rPr>
                                      </w:pPr>
                                      <w:r w:rsidRPr="008F259D">
                                        <w:rPr>
                                          <w:sz w:val="44"/>
                                          <w:szCs w:val="40"/>
                                        </w:rPr>
                                        <w:t>COMP122 – SEC.004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E5C494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rPr>
                                <w:sz w:val="44"/>
                                <w:szCs w:val="40"/>
                              </w:rPr>
                              <w:alias w:val="Enter document subtitle:"/>
                              <w:tag w:val="Enter document subtitle:"/>
                              <w:id w:val="-826216229"/>
                              <w:placeholder>
                                <w:docPart w:val="63ADFF035128425AAF1D2337B2D1BD4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09971961" w14:textId="2C63A2F1" w:rsidR="00814823" w:rsidRPr="008F259D" w:rsidRDefault="008F259D" w:rsidP="00814823">
                                <w:pPr>
                                  <w:pStyle w:val="Subtitle"/>
                                  <w:jc w:val="center"/>
                                  <w:rPr>
                                    <w:sz w:val="44"/>
                                    <w:szCs w:val="40"/>
                                  </w:rPr>
                                </w:pPr>
                                <w:r w:rsidRPr="008F259D">
                                  <w:rPr>
                                    <w:sz w:val="44"/>
                                    <w:szCs w:val="40"/>
                                  </w:rPr>
                                  <w:t>COMP122 – SEC.004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3B46490D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39458684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7F876311" wp14:editId="57A15A21">
                      <wp:extent cx="6495393" cy="1227667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12276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5DF39D" w14:textId="5BE0E8D1" w:rsidR="008F259D" w:rsidRPr="007E28BB" w:rsidRDefault="008F259D" w:rsidP="007E28BB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proofErr w:type="spellStart"/>
                                  <w:r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Irin</w:t>
                                  </w:r>
                                  <w:proofErr w:type="spellEnd"/>
                                  <w:r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="007E28BB"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Cibi</w:t>
                                  </w:r>
                                  <w:proofErr w:type="spellEnd"/>
                                  <w:r w:rsidR="007E28BB"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- </w:t>
                                  </w:r>
                                  <w:r w:rsidR="007E28BB"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Student ID: </w:t>
                                  </w:r>
                                  <w:r w:rsidR="007E28BB"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301248509</w:t>
                                  </w:r>
                                  <w:r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                                                                                                                                             Juan </w:t>
                                  </w:r>
                                  <w:proofErr w:type="spellStart"/>
                                  <w:r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Marmolejo</w:t>
                                  </w:r>
                                  <w:proofErr w:type="spellEnd"/>
                                  <w:r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Tangarife</w:t>
                                  </w:r>
                                  <w:proofErr w:type="spellEnd"/>
                                  <w:r w:rsid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gramStart"/>
                                  <w:r w:rsid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- </w:t>
                                  </w:r>
                                  <w:r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7E28BB"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Student</w:t>
                                  </w:r>
                                  <w:proofErr w:type="gramEnd"/>
                                  <w:r w:rsidR="007E28BB" w:rsidRP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ID: 301223791</w:t>
                                  </w:r>
                                  <w:r w:rsidR="007E28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  <w:r w:rsidRPr="007E28BB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Sandra Bolos</w:t>
                                  </w:r>
                                  <w:r w:rsidR="007E28BB" w:rsidRPr="007E28BB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7E28BB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–</w:t>
                                  </w:r>
                                  <w:r w:rsidR="007E28BB" w:rsidRPr="007E28BB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S</w:t>
                                  </w:r>
                                  <w:r w:rsidR="007E28BB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tudent ID</w:t>
                                  </w:r>
                                  <w:r w:rsidR="007E28BB" w:rsidRPr="007E28BB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: </w:t>
                                  </w:r>
                                  <w:r w:rsidR="007E28BB" w:rsidRPr="007E28BB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301260176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8763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28" type="#_x0000_t202" alt="Text box to enter abstract" style="width:511.4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" filled="f" stroked="f">
                      <v:textbox>
                        <w:txbxContent>
                          <w:p w14:paraId="2C5DF39D" w14:textId="5BE0E8D1" w:rsidR="008F259D" w:rsidRPr="007E28BB" w:rsidRDefault="008F259D" w:rsidP="007E28B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Irin</w:t>
                            </w:r>
                            <w:proofErr w:type="spellEnd"/>
                            <w:r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7E28BB"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Cibi</w:t>
                            </w:r>
                            <w:proofErr w:type="spellEnd"/>
                            <w:r w:rsidR="007E28BB"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7E28BB"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Student ID: </w:t>
                            </w:r>
                            <w:r w:rsidR="007E28BB"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301248509</w:t>
                            </w:r>
                            <w:r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                                                                                                                                    Juan </w:t>
                            </w:r>
                            <w:proofErr w:type="spellStart"/>
                            <w:r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Marmolejo</w:t>
                            </w:r>
                            <w:proofErr w:type="spellEnd"/>
                            <w:r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Tangarife</w:t>
                            </w:r>
                            <w:proofErr w:type="spellEnd"/>
                            <w:r w:rsid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E28BB"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Student</w:t>
                            </w:r>
                            <w:proofErr w:type="gramEnd"/>
                            <w:r w:rsidR="007E28BB" w:rsidRP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ID: 301223791</w:t>
                            </w:r>
                            <w:r w:rsidR="007E28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7E28B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Sandra Bolos</w:t>
                            </w:r>
                            <w:r w:rsidR="007E28BB" w:rsidRPr="007E28B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E28B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–</w:t>
                            </w:r>
                            <w:r w:rsidR="007E28BB" w:rsidRPr="007E28B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S</w:t>
                            </w:r>
                            <w:r w:rsidR="007E28B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tudent ID</w:t>
                            </w:r>
                            <w:r w:rsidR="007E28BB" w:rsidRPr="007E28B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 w:rsidR="007E28BB" w:rsidRPr="007E28BB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301260176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03A5D81B" w14:textId="77777777" w:rsidTr="00604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26D3C0F" w14:textId="77777777" w:rsidR="00814823" w:rsidRDefault="00814823" w:rsidP="006045D9"/>
        </w:tc>
      </w:tr>
    </w:tbl>
    <w:p w14:paraId="4A80714A" w14:textId="31CD0EA7" w:rsidR="00C13B2F" w:rsidRDefault="00C13B2F" w:rsidP="001C62C8">
      <w:pPr>
        <w:rPr>
          <w:sz w:val="24"/>
        </w:rPr>
      </w:pPr>
    </w:p>
    <w:p w14:paraId="22B7DE28" w14:textId="519ECA3E" w:rsidR="008F259D" w:rsidRDefault="008F259D" w:rsidP="001C62C8">
      <w:pPr>
        <w:rPr>
          <w:sz w:val="24"/>
        </w:rPr>
      </w:pPr>
    </w:p>
    <w:p w14:paraId="150309D5" w14:textId="58455B8C" w:rsidR="00CB60D0" w:rsidRDefault="00CB60D0" w:rsidP="001C62C8">
      <w:pPr>
        <w:rPr>
          <w:sz w:val="16"/>
          <w:szCs w:val="16"/>
        </w:rPr>
      </w:pPr>
    </w:p>
    <w:p w14:paraId="77D5DEFA" w14:textId="77777777" w:rsidR="00E80C6C" w:rsidRPr="00E80C6C" w:rsidRDefault="00E80C6C" w:rsidP="001C62C8">
      <w:pPr>
        <w:rPr>
          <w:sz w:val="16"/>
          <w:szCs w:val="16"/>
        </w:rPr>
      </w:pPr>
    </w:p>
    <w:p w14:paraId="5F4A26B4" w14:textId="77777777" w:rsidR="004B3C03" w:rsidRPr="004B3C03" w:rsidRDefault="004B3C03" w:rsidP="001C62C8">
      <w:pPr>
        <w:rPr>
          <w:sz w:val="4"/>
          <w:szCs w:val="2"/>
        </w:rPr>
      </w:pPr>
    </w:p>
    <w:p w14:paraId="522F1E09" w14:textId="13CADF27" w:rsidR="00B735D4" w:rsidRPr="00E80C6C" w:rsidRDefault="00B735D4" w:rsidP="00B735D4">
      <w:pPr>
        <w:pStyle w:val="ListParagraph"/>
        <w:numPr>
          <w:ilvl w:val="0"/>
          <w:numId w:val="11"/>
        </w:numPr>
        <w:spacing w:line="259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 w:rsidRPr="00E80C6C">
        <w:rPr>
          <w:rFonts w:ascii="Calibri" w:hAnsi="Calibri" w:cs="Calibri"/>
          <w:b/>
          <w:bCs/>
          <w:sz w:val="28"/>
          <w:szCs w:val="28"/>
        </w:rPr>
        <w:t>A paragraph briefly describing the topic and providing a problem statement</w:t>
      </w:r>
    </w:p>
    <w:p w14:paraId="74A01FD9" w14:textId="77777777" w:rsidR="00B735D4" w:rsidRPr="00E80C6C" w:rsidRDefault="00B735D4" w:rsidP="00B735D4">
      <w:pPr>
        <w:pStyle w:val="ListParagraph"/>
        <w:rPr>
          <w:rFonts w:ascii="Calibri" w:hAnsi="Calibri" w:cs="Calibri"/>
          <w:sz w:val="28"/>
          <w:szCs w:val="28"/>
        </w:rPr>
      </w:pPr>
    </w:p>
    <w:p w14:paraId="26B72A05" w14:textId="6351B2FC" w:rsidR="00B735D4" w:rsidRPr="00E80C6C" w:rsidRDefault="00B735D4" w:rsidP="00F625D0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  <w:r w:rsidRPr="00E80C6C">
        <w:rPr>
          <w:rFonts w:ascii="Calibri" w:hAnsi="Calibri" w:cs="Calibri"/>
          <w:sz w:val="28"/>
          <w:szCs w:val="28"/>
        </w:rPr>
        <w:t xml:space="preserve">The clothing store is facing a problem organizing its clothing </w:t>
      </w:r>
      <w:r w:rsidR="007A5FE9">
        <w:rPr>
          <w:rFonts w:ascii="Calibri" w:hAnsi="Calibri" w:cs="Calibri"/>
          <w:sz w:val="28"/>
          <w:szCs w:val="28"/>
        </w:rPr>
        <w:t>sales</w:t>
      </w:r>
      <w:r w:rsidRPr="00E80C6C">
        <w:rPr>
          <w:rFonts w:ascii="Calibri" w:hAnsi="Calibri" w:cs="Calibri"/>
          <w:sz w:val="28"/>
          <w:szCs w:val="28"/>
        </w:rPr>
        <w:t xml:space="preserve">. The store is unable to keep track of how many </w:t>
      </w:r>
      <w:r w:rsidR="00194578">
        <w:rPr>
          <w:rFonts w:ascii="Calibri" w:hAnsi="Calibri" w:cs="Calibri"/>
          <w:sz w:val="28"/>
          <w:szCs w:val="28"/>
        </w:rPr>
        <w:t xml:space="preserve">orders they received, </w:t>
      </w:r>
      <w:r w:rsidR="004F58CE">
        <w:rPr>
          <w:rFonts w:ascii="Calibri" w:hAnsi="Calibri" w:cs="Calibri"/>
          <w:sz w:val="28"/>
          <w:szCs w:val="28"/>
        </w:rPr>
        <w:t>how many is the profit of each item and the incomes of the store per order.</w:t>
      </w:r>
      <w:r w:rsidR="00110D86">
        <w:rPr>
          <w:rFonts w:ascii="Calibri" w:hAnsi="Calibri" w:cs="Calibri"/>
          <w:sz w:val="28"/>
          <w:szCs w:val="28"/>
        </w:rPr>
        <w:t xml:space="preserve"> Moreover, the store does not keep track of the shipments, they want to know how many days it </w:t>
      </w:r>
      <w:r w:rsidR="00B96A49">
        <w:rPr>
          <w:rFonts w:ascii="Calibri" w:hAnsi="Calibri" w:cs="Calibri"/>
          <w:sz w:val="28"/>
          <w:szCs w:val="28"/>
        </w:rPr>
        <w:t>takes</w:t>
      </w:r>
      <w:r w:rsidR="00110D86">
        <w:rPr>
          <w:rFonts w:ascii="Calibri" w:hAnsi="Calibri" w:cs="Calibri"/>
          <w:sz w:val="28"/>
          <w:szCs w:val="28"/>
        </w:rPr>
        <w:t xml:space="preserve"> for a shipment be delivery.</w:t>
      </w:r>
      <w:r w:rsidR="004F58CE">
        <w:rPr>
          <w:rFonts w:ascii="Calibri" w:hAnsi="Calibri" w:cs="Calibri"/>
          <w:sz w:val="28"/>
          <w:szCs w:val="28"/>
        </w:rPr>
        <w:t xml:space="preserve"> There are different clothes such as t-shirt or sneakers</w:t>
      </w:r>
      <w:r w:rsidR="00426C48" w:rsidRPr="00E80C6C">
        <w:rPr>
          <w:rFonts w:ascii="Calibri" w:hAnsi="Calibri" w:cs="Calibri"/>
          <w:sz w:val="28"/>
          <w:szCs w:val="28"/>
        </w:rPr>
        <w:t>.</w:t>
      </w:r>
      <w:r w:rsidRPr="00E80C6C">
        <w:rPr>
          <w:rFonts w:ascii="Calibri" w:hAnsi="Calibri" w:cs="Calibri"/>
          <w:sz w:val="28"/>
          <w:szCs w:val="28"/>
        </w:rPr>
        <w:t xml:space="preserve"> The store </w:t>
      </w:r>
      <w:r w:rsidR="00F625D0" w:rsidRPr="00E80C6C">
        <w:rPr>
          <w:rFonts w:ascii="Calibri" w:hAnsi="Calibri" w:cs="Calibri"/>
          <w:sz w:val="28"/>
          <w:szCs w:val="28"/>
        </w:rPr>
        <w:t xml:space="preserve">also needs </w:t>
      </w:r>
      <w:r w:rsidR="00426C48" w:rsidRPr="00E80C6C">
        <w:rPr>
          <w:rFonts w:ascii="Calibri" w:hAnsi="Calibri" w:cs="Calibri"/>
          <w:sz w:val="28"/>
          <w:szCs w:val="28"/>
        </w:rPr>
        <w:t xml:space="preserve">a data table </w:t>
      </w:r>
      <w:r w:rsidR="00F625D0" w:rsidRPr="00E80C6C">
        <w:rPr>
          <w:rFonts w:ascii="Calibri" w:hAnsi="Calibri" w:cs="Calibri"/>
          <w:sz w:val="28"/>
          <w:szCs w:val="28"/>
        </w:rPr>
        <w:t>to save the name of the employee who made each</w:t>
      </w:r>
      <w:r w:rsidR="00426C48" w:rsidRPr="00E80C6C">
        <w:rPr>
          <w:rFonts w:ascii="Calibri" w:hAnsi="Calibri" w:cs="Calibri"/>
          <w:sz w:val="28"/>
          <w:szCs w:val="28"/>
        </w:rPr>
        <w:t xml:space="preserve"> sale</w:t>
      </w:r>
      <w:r w:rsidR="00F625D0" w:rsidRPr="00E80C6C">
        <w:rPr>
          <w:rFonts w:ascii="Calibri" w:hAnsi="Calibri" w:cs="Calibri"/>
          <w:sz w:val="28"/>
          <w:szCs w:val="28"/>
        </w:rPr>
        <w:t>.</w:t>
      </w:r>
      <w:r w:rsidR="00426C48" w:rsidRPr="00E80C6C">
        <w:rPr>
          <w:rFonts w:ascii="Calibri" w:hAnsi="Calibri" w:cs="Calibri"/>
          <w:sz w:val="28"/>
          <w:szCs w:val="28"/>
        </w:rPr>
        <w:t xml:space="preserve"> This data will then be reviewed later to pay the employee’s commission.</w:t>
      </w:r>
      <w:r w:rsidR="00110D86">
        <w:rPr>
          <w:rFonts w:ascii="Calibri" w:hAnsi="Calibri" w:cs="Calibri"/>
          <w:sz w:val="28"/>
          <w:szCs w:val="28"/>
        </w:rPr>
        <w:t xml:space="preserve"> </w:t>
      </w:r>
      <w:r w:rsidR="004F58CE">
        <w:rPr>
          <w:rFonts w:ascii="Calibri" w:hAnsi="Calibri" w:cs="Calibri"/>
          <w:sz w:val="28"/>
          <w:szCs w:val="28"/>
        </w:rPr>
        <w:t xml:space="preserve">Also, the store needs to save the data of the costumers to contact them for </w:t>
      </w:r>
      <w:r w:rsidR="00110D86">
        <w:rPr>
          <w:rFonts w:ascii="Calibri" w:hAnsi="Calibri" w:cs="Calibri"/>
          <w:sz w:val="28"/>
          <w:szCs w:val="28"/>
        </w:rPr>
        <w:t xml:space="preserve">discounts or new collections. </w:t>
      </w:r>
      <w:r w:rsidR="00F625D0" w:rsidRPr="00E80C6C">
        <w:rPr>
          <w:rFonts w:ascii="Calibri" w:hAnsi="Calibri" w:cs="Calibri"/>
          <w:sz w:val="28"/>
          <w:szCs w:val="28"/>
        </w:rPr>
        <w:t>Finally, the store needs a database t</w:t>
      </w:r>
      <w:r w:rsidR="00426C48" w:rsidRPr="00E80C6C">
        <w:rPr>
          <w:rFonts w:ascii="Calibri" w:hAnsi="Calibri" w:cs="Calibri"/>
          <w:sz w:val="28"/>
          <w:szCs w:val="28"/>
        </w:rPr>
        <w:t>hat will</w:t>
      </w:r>
      <w:r w:rsidR="00F625D0" w:rsidRPr="00E80C6C">
        <w:rPr>
          <w:rFonts w:ascii="Calibri" w:hAnsi="Calibri" w:cs="Calibri"/>
          <w:sz w:val="28"/>
          <w:szCs w:val="28"/>
        </w:rPr>
        <w:t xml:space="preserve"> store </w:t>
      </w:r>
      <w:r w:rsidR="00426C48" w:rsidRPr="00E80C6C">
        <w:rPr>
          <w:rFonts w:ascii="Calibri" w:hAnsi="Calibri" w:cs="Calibri"/>
          <w:sz w:val="28"/>
          <w:szCs w:val="28"/>
        </w:rPr>
        <w:t xml:space="preserve">essential </w:t>
      </w:r>
      <w:r w:rsidR="00F625D0" w:rsidRPr="00E80C6C">
        <w:rPr>
          <w:rFonts w:ascii="Calibri" w:hAnsi="Calibri" w:cs="Calibri"/>
          <w:sz w:val="28"/>
          <w:szCs w:val="28"/>
        </w:rPr>
        <w:t>employee information</w:t>
      </w:r>
      <w:r w:rsidR="00426C48" w:rsidRPr="00E80C6C">
        <w:rPr>
          <w:rFonts w:ascii="Calibri" w:hAnsi="Calibri" w:cs="Calibri"/>
          <w:sz w:val="28"/>
          <w:szCs w:val="28"/>
        </w:rPr>
        <w:t xml:space="preserve"> like </w:t>
      </w:r>
      <w:r w:rsidR="004F58CE">
        <w:rPr>
          <w:rFonts w:ascii="Calibri" w:hAnsi="Calibri" w:cs="Calibri"/>
          <w:sz w:val="28"/>
          <w:szCs w:val="28"/>
        </w:rPr>
        <w:t>address</w:t>
      </w:r>
      <w:r w:rsidR="00426C48" w:rsidRPr="00E80C6C">
        <w:rPr>
          <w:rFonts w:ascii="Calibri" w:hAnsi="Calibri" w:cs="Calibri"/>
          <w:sz w:val="28"/>
          <w:szCs w:val="28"/>
        </w:rPr>
        <w:t>, emergency contact, etc</w:t>
      </w:r>
      <w:r w:rsidR="00F625D0" w:rsidRPr="00E80C6C">
        <w:rPr>
          <w:rFonts w:ascii="Calibri" w:hAnsi="Calibri" w:cs="Calibri"/>
          <w:sz w:val="28"/>
          <w:szCs w:val="28"/>
        </w:rPr>
        <w:t xml:space="preserve">. </w:t>
      </w:r>
    </w:p>
    <w:p w14:paraId="17C64537" w14:textId="03BD6BE6" w:rsidR="00CB60D0" w:rsidRPr="00E80C6C" w:rsidRDefault="00B735D4" w:rsidP="00426C48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  <w:r w:rsidRPr="00E80C6C">
        <w:rPr>
          <w:rFonts w:ascii="Calibri" w:hAnsi="Calibri" w:cs="Calibri"/>
          <w:sz w:val="28"/>
          <w:szCs w:val="28"/>
        </w:rPr>
        <w:t xml:space="preserve">The store is facing a problem keeping track of </w:t>
      </w:r>
      <w:r w:rsidR="00110D86">
        <w:rPr>
          <w:rFonts w:ascii="Calibri" w:hAnsi="Calibri" w:cs="Calibri"/>
          <w:sz w:val="28"/>
          <w:szCs w:val="28"/>
        </w:rPr>
        <w:t xml:space="preserve">their sales, shipments, save the data of the costumers </w:t>
      </w:r>
      <w:r w:rsidR="00110D86" w:rsidRPr="00E80C6C">
        <w:rPr>
          <w:rFonts w:ascii="Calibri" w:hAnsi="Calibri" w:cs="Calibri"/>
          <w:sz w:val="28"/>
          <w:szCs w:val="28"/>
        </w:rPr>
        <w:t>and</w:t>
      </w:r>
      <w:r w:rsidRPr="00E80C6C">
        <w:rPr>
          <w:rFonts w:ascii="Calibri" w:hAnsi="Calibri" w:cs="Calibri"/>
          <w:sz w:val="28"/>
          <w:szCs w:val="28"/>
        </w:rPr>
        <w:t xml:space="preserve"> employee </w:t>
      </w:r>
      <w:r w:rsidR="00F625D0" w:rsidRPr="00E80C6C">
        <w:rPr>
          <w:rFonts w:ascii="Calibri" w:hAnsi="Calibri" w:cs="Calibri"/>
          <w:sz w:val="28"/>
          <w:szCs w:val="28"/>
        </w:rPr>
        <w:t>performance</w:t>
      </w:r>
      <w:r w:rsidRPr="00E80C6C">
        <w:rPr>
          <w:rFonts w:ascii="Calibri" w:hAnsi="Calibri" w:cs="Calibri"/>
          <w:sz w:val="28"/>
          <w:szCs w:val="28"/>
        </w:rPr>
        <w:t xml:space="preserve">, this issue can be addressed by creating </w:t>
      </w:r>
      <w:r w:rsidR="00F625D0" w:rsidRPr="00E80C6C">
        <w:rPr>
          <w:rFonts w:ascii="Calibri" w:hAnsi="Calibri" w:cs="Calibri"/>
          <w:sz w:val="28"/>
          <w:szCs w:val="28"/>
        </w:rPr>
        <w:t>six</w:t>
      </w:r>
      <w:r w:rsidRPr="00E80C6C">
        <w:rPr>
          <w:rFonts w:ascii="Calibri" w:hAnsi="Calibri" w:cs="Calibri"/>
          <w:sz w:val="28"/>
          <w:szCs w:val="28"/>
        </w:rPr>
        <w:t xml:space="preserve"> database tables. </w:t>
      </w:r>
    </w:p>
    <w:p w14:paraId="320246F4" w14:textId="3DB8F570" w:rsidR="00426C48" w:rsidRPr="00E80C6C" w:rsidRDefault="00426C48" w:rsidP="00426C48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</w:p>
    <w:p w14:paraId="7BAC9357" w14:textId="77777777" w:rsidR="00426C48" w:rsidRPr="00E80C6C" w:rsidRDefault="00426C48" w:rsidP="00426C48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</w:p>
    <w:p w14:paraId="507288BC" w14:textId="0AE06E0E" w:rsidR="00F625D0" w:rsidRPr="00E80C6C" w:rsidRDefault="00F625D0" w:rsidP="00F625D0">
      <w:pPr>
        <w:pStyle w:val="ListParagraph"/>
        <w:numPr>
          <w:ilvl w:val="0"/>
          <w:numId w:val="11"/>
        </w:numPr>
        <w:spacing w:line="259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 w:rsidRPr="00E80C6C">
        <w:rPr>
          <w:rFonts w:ascii="Calibri" w:hAnsi="Calibri" w:cs="Calibri"/>
          <w:b/>
          <w:bCs/>
          <w:sz w:val="28"/>
          <w:szCs w:val="28"/>
        </w:rPr>
        <w:t>A paragraph stating how the database will assist in providing the solution</w:t>
      </w:r>
      <w:r w:rsidR="00CB60D0" w:rsidRPr="00E80C6C">
        <w:rPr>
          <w:rFonts w:ascii="Calibri" w:hAnsi="Calibri" w:cs="Calibri"/>
          <w:b/>
          <w:bCs/>
          <w:sz w:val="28"/>
          <w:szCs w:val="28"/>
        </w:rPr>
        <w:t>.</w:t>
      </w:r>
    </w:p>
    <w:p w14:paraId="5EEAB6B9" w14:textId="77777777" w:rsidR="00CB60D0" w:rsidRPr="00E80C6C" w:rsidRDefault="00CB60D0" w:rsidP="00CB60D0">
      <w:pPr>
        <w:pStyle w:val="ListParagraph"/>
        <w:spacing w:line="259" w:lineRule="auto"/>
        <w:ind w:left="720" w:firstLine="0"/>
        <w:contextualSpacing/>
        <w:rPr>
          <w:rFonts w:ascii="Calibri" w:hAnsi="Calibri" w:cs="Calibri"/>
          <w:b/>
          <w:bCs/>
          <w:sz w:val="28"/>
          <w:szCs w:val="28"/>
        </w:rPr>
      </w:pPr>
    </w:p>
    <w:p w14:paraId="0672F0E5" w14:textId="4CB52F5F" w:rsidR="00BD7ADA" w:rsidRPr="00E80C6C" w:rsidRDefault="00CB60D0" w:rsidP="00426C48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  <w:r w:rsidRPr="00E80C6C">
        <w:rPr>
          <w:rFonts w:ascii="Calibri" w:hAnsi="Calibri" w:cs="Calibri"/>
          <w:sz w:val="28"/>
          <w:szCs w:val="28"/>
        </w:rPr>
        <w:t xml:space="preserve">The database will create six tables to solve the problem faced by the store. </w:t>
      </w:r>
      <w:r w:rsidR="00F3109C" w:rsidRPr="00E80C6C">
        <w:rPr>
          <w:rFonts w:ascii="Calibri" w:hAnsi="Calibri" w:cs="Calibri"/>
          <w:sz w:val="28"/>
          <w:szCs w:val="28"/>
        </w:rPr>
        <w:t>Table 1</w:t>
      </w:r>
      <w:r w:rsidRPr="00E80C6C">
        <w:rPr>
          <w:rFonts w:ascii="Calibri" w:hAnsi="Calibri" w:cs="Calibri"/>
          <w:sz w:val="28"/>
          <w:szCs w:val="28"/>
        </w:rPr>
        <w:t xml:space="preserve"> will hold the information on all the employees that work at the store and their sales performance. Their performance will be analyzed by checking </w:t>
      </w:r>
      <w:r w:rsidR="0011569B">
        <w:rPr>
          <w:rFonts w:ascii="Calibri" w:hAnsi="Calibri" w:cs="Calibri"/>
          <w:sz w:val="28"/>
          <w:szCs w:val="28"/>
        </w:rPr>
        <w:t>the number of orders that they completed</w:t>
      </w:r>
      <w:r w:rsidRPr="00E80C6C">
        <w:rPr>
          <w:rFonts w:ascii="Calibri" w:hAnsi="Calibri" w:cs="Calibri"/>
          <w:sz w:val="28"/>
          <w:szCs w:val="28"/>
        </w:rPr>
        <w:t xml:space="preserve">. </w:t>
      </w:r>
      <w:r w:rsidR="00F3109C" w:rsidRPr="00E80C6C">
        <w:rPr>
          <w:rFonts w:ascii="Calibri" w:hAnsi="Calibri" w:cs="Calibri"/>
          <w:sz w:val="28"/>
          <w:szCs w:val="28"/>
        </w:rPr>
        <w:t>Table 2</w:t>
      </w:r>
      <w:r w:rsidRPr="00E80C6C">
        <w:rPr>
          <w:rFonts w:ascii="Calibri" w:hAnsi="Calibri" w:cs="Calibri"/>
          <w:sz w:val="28"/>
          <w:szCs w:val="28"/>
        </w:rPr>
        <w:t xml:space="preserve"> will hold the records of regular customers</w:t>
      </w:r>
      <w:r w:rsidR="0011569B">
        <w:rPr>
          <w:rFonts w:ascii="Calibri" w:hAnsi="Calibri" w:cs="Calibri"/>
          <w:sz w:val="28"/>
          <w:szCs w:val="28"/>
        </w:rPr>
        <w:t xml:space="preserve"> and their personal information to be in contact</w:t>
      </w:r>
      <w:r w:rsidRPr="00E80C6C">
        <w:rPr>
          <w:rFonts w:ascii="Calibri" w:hAnsi="Calibri" w:cs="Calibri"/>
          <w:sz w:val="28"/>
          <w:szCs w:val="28"/>
        </w:rPr>
        <w:t xml:space="preserve">. </w:t>
      </w:r>
      <w:r w:rsidR="00F3109C" w:rsidRPr="00E80C6C">
        <w:rPr>
          <w:rFonts w:ascii="Calibri" w:hAnsi="Calibri" w:cs="Calibri"/>
          <w:sz w:val="28"/>
          <w:szCs w:val="28"/>
        </w:rPr>
        <w:t>Table 3</w:t>
      </w:r>
      <w:r w:rsidRPr="00E80C6C">
        <w:rPr>
          <w:rFonts w:ascii="Calibri" w:hAnsi="Calibri" w:cs="Calibri"/>
          <w:sz w:val="28"/>
          <w:szCs w:val="28"/>
        </w:rPr>
        <w:t xml:space="preserve"> will be for keeping track of all the </w:t>
      </w:r>
      <w:r w:rsidR="00F3109C" w:rsidRPr="00E80C6C">
        <w:rPr>
          <w:rFonts w:ascii="Calibri" w:hAnsi="Calibri" w:cs="Calibri"/>
          <w:sz w:val="28"/>
          <w:szCs w:val="28"/>
        </w:rPr>
        <w:t>shipments</w:t>
      </w:r>
      <w:r w:rsidR="0011569B">
        <w:rPr>
          <w:rFonts w:ascii="Calibri" w:hAnsi="Calibri" w:cs="Calibri"/>
          <w:sz w:val="28"/>
          <w:szCs w:val="28"/>
        </w:rPr>
        <w:t xml:space="preserve"> orders, every order must have a shipment information</w:t>
      </w:r>
      <w:r w:rsidR="00F3109C" w:rsidRPr="00E80C6C">
        <w:rPr>
          <w:rFonts w:ascii="Calibri" w:hAnsi="Calibri" w:cs="Calibri"/>
          <w:sz w:val="28"/>
          <w:szCs w:val="28"/>
        </w:rPr>
        <w:t>. Table 4 will hold information on all the products that are currently on sale. This table will help to keep track of how many of the products</w:t>
      </w:r>
      <w:r w:rsidR="0011569B">
        <w:rPr>
          <w:rFonts w:ascii="Calibri" w:hAnsi="Calibri" w:cs="Calibri"/>
          <w:sz w:val="28"/>
          <w:szCs w:val="28"/>
        </w:rPr>
        <w:t xml:space="preserve"> are in stock</w:t>
      </w:r>
      <w:r w:rsidR="00F3109C" w:rsidRPr="00E80C6C">
        <w:rPr>
          <w:rFonts w:ascii="Calibri" w:hAnsi="Calibri" w:cs="Calibri"/>
          <w:sz w:val="28"/>
          <w:szCs w:val="28"/>
        </w:rPr>
        <w:t xml:space="preserve">. Table 5 will keep a record of </w:t>
      </w:r>
      <w:r w:rsidR="00B96A49">
        <w:rPr>
          <w:rFonts w:ascii="Calibri" w:hAnsi="Calibri" w:cs="Calibri"/>
          <w:sz w:val="28"/>
          <w:szCs w:val="28"/>
        </w:rPr>
        <w:t>the orders that the costumer made</w:t>
      </w:r>
      <w:r w:rsidR="00F3109C" w:rsidRPr="00E80C6C">
        <w:rPr>
          <w:rFonts w:ascii="Calibri" w:hAnsi="Calibri" w:cs="Calibri"/>
          <w:sz w:val="28"/>
          <w:szCs w:val="28"/>
        </w:rPr>
        <w:t xml:space="preserve">. </w:t>
      </w:r>
      <w:r w:rsidR="00100C92" w:rsidRPr="00E80C6C">
        <w:rPr>
          <w:rFonts w:ascii="Calibri" w:hAnsi="Calibri" w:cs="Calibri"/>
          <w:sz w:val="28"/>
          <w:szCs w:val="28"/>
        </w:rPr>
        <w:t xml:space="preserve">By using this table, the store will be able to track how many </w:t>
      </w:r>
      <w:r w:rsidR="00B96A49">
        <w:rPr>
          <w:rFonts w:ascii="Calibri" w:hAnsi="Calibri" w:cs="Calibri"/>
          <w:sz w:val="28"/>
          <w:szCs w:val="28"/>
        </w:rPr>
        <w:t>orders they received daily</w:t>
      </w:r>
      <w:r w:rsidR="00100C92" w:rsidRPr="00E80C6C">
        <w:rPr>
          <w:rFonts w:ascii="Calibri" w:hAnsi="Calibri" w:cs="Calibri"/>
          <w:sz w:val="28"/>
          <w:szCs w:val="28"/>
        </w:rPr>
        <w:t>. Finally, table 6</w:t>
      </w:r>
      <w:r w:rsidR="00B96A49">
        <w:rPr>
          <w:rFonts w:ascii="Calibri" w:hAnsi="Calibri" w:cs="Calibri"/>
          <w:sz w:val="28"/>
          <w:szCs w:val="28"/>
        </w:rPr>
        <w:t xml:space="preserve"> will be a bridge for the order and item table, this table hold what item, quantity and the cost of each order made</w:t>
      </w:r>
      <w:r w:rsidR="00100C92" w:rsidRPr="00E80C6C">
        <w:rPr>
          <w:rFonts w:ascii="Calibri" w:hAnsi="Calibri" w:cs="Calibri"/>
          <w:sz w:val="28"/>
          <w:szCs w:val="28"/>
        </w:rPr>
        <w:t xml:space="preserve">. </w:t>
      </w:r>
    </w:p>
    <w:p w14:paraId="0ADC2AC0" w14:textId="77F5C654" w:rsidR="00426C48" w:rsidRPr="00E80C6C" w:rsidRDefault="00426C48" w:rsidP="00426C48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</w:p>
    <w:p w14:paraId="2AC67223" w14:textId="2E21FFDB" w:rsidR="00426C48" w:rsidRDefault="00426C48" w:rsidP="00426C48">
      <w:pPr>
        <w:pStyle w:val="ListParagraph"/>
        <w:ind w:left="720" w:firstLine="0"/>
        <w:rPr>
          <w:rFonts w:ascii="Calibri" w:hAnsi="Calibri" w:cs="Calibri"/>
          <w:sz w:val="16"/>
          <w:szCs w:val="16"/>
        </w:rPr>
      </w:pPr>
    </w:p>
    <w:p w14:paraId="69613B83" w14:textId="77777777" w:rsidR="00E80C6C" w:rsidRPr="00E80C6C" w:rsidRDefault="00E80C6C" w:rsidP="00426C48">
      <w:pPr>
        <w:pStyle w:val="ListParagraph"/>
        <w:ind w:left="720" w:firstLine="0"/>
        <w:rPr>
          <w:rFonts w:ascii="Calibri" w:hAnsi="Calibri" w:cs="Calibri"/>
          <w:sz w:val="16"/>
          <w:szCs w:val="16"/>
        </w:rPr>
      </w:pPr>
    </w:p>
    <w:p w14:paraId="6A720537" w14:textId="0626CF1D" w:rsidR="00BD7ADA" w:rsidRPr="00E80C6C" w:rsidRDefault="00BD7ADA" w:rsidP="008C1B37">
      <w:pPr>
        <w:pStyle w:val="ListParagraph"/>
        <w:numPr>
          <w:ilvl w:val="0"/>
          <w:numId w:val="11"/>
        </w:numPr>
        <w:spacing w:line="259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 w:rsidRPr="00E80C6C">
        <w:rPr>
          <w:rFonts w:ascii="Calibri" w:hAnsi="Calibri" w:cs="Calibri"/>
          <w:b/>
          <w:bCs/>
          <w:sz w:val="28"/>
          <w:szCs w:val="28"/>
        </w:rPr>
        <w:t>A paragraph how the database will fit with other potential parts of the system architecture to</w:t>
      </w:r>
      <w:r w:rsidR="008C1B37" w:rsidRPr="00E80C6C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E80C6C">
        <w:rPr>
          <w:rFonts w:ascii="Calibri" w:hAnsi="Calibri" w:cs="Calibri"/>
          <w:b/>
          <w:bCs/>
          <w:sz w:val="28"/>
          <w:szCs w:val="28"/>
        </w:rPr>
        <w:t>provide a complete solution it is expected that the database will be part of a complete</w:t>
      </w:r>
      <w:r w:rsidR="008C1B37" w:rsidRPr="00E80C6C">
        <w:rPr>
          <w:rFonts w:ascii="Calibri" w:hAnsi="Calibri" w:cs="Calibri"/>
          <w:b/>
          <w:bCs/>
          <w:sz w:val="28"/>
          <w:szCs w:val="28"/>
        </w:rPr>
        <w:t xml:space="preserve"> software process, even though group’s will only be designing and developing the database only.</w:t>
      </w:r>
    </w:p>
    <w:p w14:paraId="74F3DC01" w14:textId="77777777" w:rsidR="004B3C03" w:rsidRPr="00E80C6C" w:rsidRDefault="004B3C03" w:rsidP="00B735D4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</w:p>
    <w:p w14:paraId="15D0FE18" w14:textId="16908321" w:rsidR="00E80C6C" w:rsidRPr="00E80C6C" w:rsidRDefault="00E80C6C" w:rsidP="00B735D4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  <w:r w:rsidRPr="00E80C6C">
        <w:rPr>
          <w:rFonts w:ascii="Calibri" w:hAnsi="Calibri" w:cs="Calibri"/>
          <w:sz w:val="28"/>
          <w:szCs w:val="28"/>
        </w:rPr>
        <w:t xml:space="preserve">The database will be part of an entire system that will assist the company and its employees, starting from their website where customers will use to order and pickup clothes, </w:t>
      </w:r>
      <w:r>
        <w:rPr>
          <w:rFonts w:ascii="Calibri" w:hAnsi="Calibri" w:cs="Calibri"/>
          <w:sz w:val="28"/>
          <w:szCs w:val="28"/>
        </w:rPr>
        <w:t>for</w:t>
      </w:r>
      <w:r w:rsidRPr="00E80C6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in-person</w:t>
      </w:r>
      <w:r w:rsidRPr="00E80C6C">
        <w:rPr>
          <w:rFonts w:ascii="Calibri" w:hAnsi="Calibri" w:cs="Calibri"/>
          <w:sz w:val="28"/>
          <w:szCs w:val="28"/>
        </w:rPr>
        <w:t xml:space="preserve"> shopping, and support to the </w:t>
      </w:r>
      <w:r>
        <w:rPr>
          <w:rFonts w:ascii="Calibri" w:hAnsi="Calibri" w:cs="Calibri"/>
          <w:sz w:val="28"/>
          <w:szCs w:val="28"/>
        </w:rPr>
        <w:t>employees’</w:t>
      </w:r>
      <w:r w:rsidRPr="00E80C6C">
        <w:rPr>
          <w:rFonts w:ascii="Calibri" w:hAnsi="Calibri" w:cs="Calibri"/>
          <w:sz w:val="28"/>
          <w:szCs w:val="28"/>
        </w:rPr>
        <w:t xml:space="preserve"> file system. The database will provide a clear, trusted foundation for the clothing store to ensure a proper product count, daily</w:t>
      </w:r>
      <w:r w:rsidR="00271D41">
        <w:rPr>
          <w:rFonts w:ascii="Calibri" w:hAnsi="Calibri" w:cs="Calibri"/>
          <w:sz w:val="28"/>
          <w:szCs w:val="28"/>
        </w:rPr>
        <w:t xml:space="preserve"> orders check</w:t>
      </w:r>
      <w:r w:rsidRPr="00E80C6C">
        <w:rPr>
          <w:rFonts w:ascii="Calibri" w:hAnsi="Calibri" w:cs="Calibri"/>
          <w:sz w:val="28"/>
          <w:szCs w:val="28"/>
        </w:rPr>
        <w:t xml:space="preserve">, </w:t>
      </w:r>
      <w:r w:rsidR="00271D41">
        <w:rPr>
          <w:rFonts w:ascii="Calibri" w:hAnsi="Calibri" w:cs="Calibri"/>
          <w:sz w:val="28"/>
          <w:szCs w:val="28"/>
        </w:rPr>
        <w:t>keep track of the shipments,</w:t>
      </w:r>
      <w:r w:rsidR="00271D41" w:rsidRPr="00E80C6C">
        <w:rPr>
          <w:rFonts w:ascii="Calibri" w:hAnsi="Calibri" w:cs="Calibri"/>
          <w:sz w:val="28"/>
          <w:szCs w:val="28"/>
        </w:rPr>
        <w:t xml:space="preserve"> easy</w:t>
      </w:r>
      <w:r w:rsidRPr="00E80C6C">
        <w:rPr>
          <w:rFonts w:ascii="Calibri" w:hAnsi="Calibri" w:cs="Calibri"/>
          <w:sz w:val="28"/>
          <w:szCs w:val="28"/>
        </w:rPr>
        <w:t xml:space="preserve"> access to </w:t>
      </w:r>
      <w:r>
        <w:rPr>
          <w:rFonts w:ascii="Calibri" w:hAnsi="Calibri" w:cs="Calibri"/>
          <w:sz w:val="28"/>
          <w:szCs w:val="28"/>
        </w:rPr>
        <w:t>employee’s</w:t>
      </w:r>
      <w:r w:rsidRPr="00E80C6C">
        <w:rPr>
          <w:rFonts w:ascii="Calibri" w:hAnsi="Calibri" w:cs="Calibri"/>
          <w:sz w:val="28"/>
          <w:szCs w:val="28"/>
        </w:rPr>
        <w:t xml:space="preserve"> </w:t>
      </w:r>
      <w:r w:rsidR="00271D41">
        <w:rPr>
          <w:rFonts w:ascii="Calibri" w:hAnsi="Calibri" w:cs="Calibri"/>
          <w:sz w:val="28"/>
          <w:szCs w:val="28"/>
        </w:rPr>
        <w:t xml:space="preserve">and costumers </w:t>
      </w:r>
      <w:r w:rsidRPr="00E80C6C">
        <w:rPr>
          <w:rFonts w:ascii="Calibri" w:hAnsi="Calibri" w:cs="Calibri"/>
          <w:sz w:val="28"/>
          <w:szCs w:val="28"/>
        </w:rPr>
        <w:t>data and information.</w:t>
      </w:r>
    </w:p>
    <w:p w14:paraId="50F9CFFC" w14:textId="6B817628" w:rsidR="004B3C03" w:rsidRPr="00E80C6C" w:rsidRDefault="004B3C03" w:rsidP="00E80C6C">
      <w:pPr>
        <w:pStyle w:val="ListParagraph"/>
        <w:ind w:left="720" w:firstLine="0"/>
        <w:rPr>
          <w:rFonts w:ascii="Calibri" w:hAnsi="Calibri" w:cs="Calibri"/>
          <w:sz w:val="28"/>
          <w:szCs w:val="28"/>
        </w:rPr>
      </w:pPr>
      <w:r w:rsidRPr="00E80C6C">
        <w:rPr>
          <w:rFonts w:ascii="Calibri" w:hAnsi="Calibri" w:cs="Calibri"/>
          <w:sz w:val="28"/>
          <w:szCs w:val="28"/>
        </w:rPr>
        <w:t xml:space="preserve">The database will be accessed through the Oracle Database application to provide </w:t>
      </w:r>
      <w:r w:rsidR="00271D41">
        <w:rPr>
          <w:rFonts w:ascii="Calibri" w:hAnsi="Calibri" w:cs="Calibri"/>
          <w:sz w:val="28"/>
          <w:szCs w:val="28"/>
        </w:rPr>
        <w:t>a complete database</w:t>
      </w:r>
      <w:r w:rsidRPr="00E80C6C">
        <w:rPr>
          <w:rFonts w:ascii="Calibri" w:hAnsi="Calibri" w:cs="Calibri"/>
          <w:sz w:val="28"/>
          <w:szCs w:val="28"/>
        </w:rPr>
        <w:t xml:space="preserve"> to the owner for use in the clothing store</w:t>
      </w:r>
      <w:r w:rsidR="00271D41">
        <w:rPr>
          <w:rFonts w:ascii="Calibri" w:hAnsi="Calibri" w:cs="Calibri"/>
          <w:sz w:val="28"/>
          <w:szCs w:val="28"/>
        </w:rPr>
        <w:t>, making easier the accounts of the store and giving a better user experience</w:t>
      </w:r>
      <w:r w:rsidRPr="00E80C6C">
        <w:rPr>
          <w:rFonts w:ascii="Calibri" w:hAnsi="Calibri" w:cs="Calibri"/>
          <w:sz w:val="28"/>
          <w:szCs w:val="28"/>
        </w:rPr>
        <w:t xml:space="preserve">. </w:t>
      </w:r>
    </w:p>
    <w:p w14:paraId="447A0E6A" w14:textId="77777777" w:rsidR="00E80C6C" w:rsidRPr="00297308" w:rsidRDefault="00E80C6C" w:rsidP="00297308">
      <w:pPr>
        <w:rPr>
          <w:rFonts w:ascii="Calibri" w:hAnsi="Calibri" w:cs="Calibri"/>
          <w:sz w:val="28"/>
          <w:szCs w:val="28"/>
        </w:rPr>
      </w:pPr>
    </w:p>
    <w:p w14:paraId="36BAC375" w14:textId="5C49B007" w:rsidR="004B3C03" w:rsidRPr="00E80C6C" w:rsidRDefault="004B3C03" w:rsidP="004B3C03">
      <w:pPr>
        <w:pStyle w:val="ListParagraph"/>
        <w:numPr>
          <w:ilvl w:val="0"/>
          <w:numId w:val="11"/>
        </w:numPr>
        <w:spacing w:line="259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 w:rsidRPr="00E80C6C">
        <w:rPr>
          <w:rFonts w:ascii="Calibri" w:hAnsi="Calibri" w:cs="Calibri"/>
          <w:b/>
          <w:bCs/>
          <w:sz w:val="28"/>
          <w:szCs w:val="28"/>
        </w:rPr>
        <w:t>A point form list, or table format, of the business requirements/rules for your project</w:t>
      </w:r>
    </w:p>
    <w:p w14:paraId="11F2EBAA" w14:textId="77777777" w:rsidR="004B3C03" w:rsidRPr="00E80C6C" w:rsidRDefault="004B3C03" w:rsidP="004B3C03">
      <w:pPr>
        <w:pStyle w:val="ListParagraph"/>
        <w:spacing w:line="259" w:lineRule="auto"/>
        <w:ind w:left="720" w:firstLine="0"/>
        <w:contextualSpacing/>
        <w:rPr>
          <w:rFonts w:ascii="Calibri" w:hAnsi="Calibri" w:cs="Calibri"/>
          <w:b/>
          <w:bCs/>
          <w:sz w:val="28"/>
          <w:szCs w:val="28"/>
        </w:rPr>
      </w:pPr>
    </w:p>
    <w:p w14:paraId="5CCECD09" w14:textId="36B9442A" w:rsidR="004B3C03" w:rsidRDefault="00777A0E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customer</w:t>
      </w:r>
      <w:r w:rsidR="0082496D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can do one or many orders at they want </w:t>
      </w:r>
    </w:p>
    <w:p w14:paraId="26DCBD33" w14:textId="3C7E8A34" w:rsidR="00777A0E" w:rsidRDefault="00777A0E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customer</w:t>
      </w:r>
      <w:r w:rsidR="0082496D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must be 18+ years old</w:t>
      </w:r>
    </w:p>
    <w:p w14:paraId="5D88B6C5" w14:textId="17C0580E" w:rsidR="00333022" w:rsidRDefault="00333022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 order is related with one costumer, one employee and one shipment</w:t>
      </w:r>
    </w:p>
    <w:p w14:paraId="48FEDF76" w14:textId="37E1CE7F" w:rsidR="00333022" w:rsidRPr="00E80C6C" w:rsidRDefault="00333022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Order_items is a bridge for order and items, so each order is related with one or more items</w:t>
      </w:r>
    </w:p>
    <w:p w14:paraId="201F106B" w14:textId="7878925C" w:rsidR="004B3C03" w:rsidRPr="00E80C6C" w:rsidRDefault="00777A0E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order must have one and only one shipment </w:t>
      </w:r>
    </w:p>
    <w:p w14:paraId="4BF84523" w14:textId="419817FD" w:rsidR="004B3C03" w:rsidRPr="00E80C6C" w:rsidRDefault="00777A0E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employee</w:t>
      </w:r>
      <w:r w:rsidR="0082496D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 xml:space="preserve"> can sale one or many orders </w:t>
      </w:r>
    </w:p>
    <w:p w14:paraId="0EA76D35" w14:textId="66CC0D2E" w:rsidR="004B3C03" w:rsidRPr="00E80C6C" w:rsidRDefault="00777A0E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orders must have one or many order_items </w:t>
      </w:r>
    </w:p>
    <w:p w14:paraId="723F77C9" w14:textId="6DCBC49C" w:rsidR="004B3C03" w:rsidRPr="00E80C6C" w:rsidRDefault="00777A0E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order_items must have at least quantity 1</w:t>
      </w:r>
    </w:p>
    <w:p w14:paraId="232F61D0" w14:textId="11F924E1" w:rsidR="004B3C03" w:rsidRPr="00E80C6C" w:rsidRDefault="00777A0E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items can </w:t>
      </w:r>
      <w:r w:rsidR="0082496D">
        <w:rPr>
          <w:rFonts w:ascii="Calibri" w:hAnsi="Calibri" w:cs="Calibri"/>
          <w:sz w:val="28"/>
          <w:szCs w:val="28"/>
        </w:rPr>
        <w:t>relate</w:t>
      </w:r>
      <w:r>
        <w:rPr>
          <w:rFonts w:ascii="Calibri" w:hAnsi="Calibri" w:cs="Calibri"/>
          <w:sz w:val="28"/>
          <w:szCs w:val="28"/>
        </w:rPr>
        <w:t xml:space="preserve"> with one or more order_items</w:t>
      </w:r>
    </w:p>
    <w:p w14:paraId="795F68F0" w14:textId="663FCBC3" w:rsidR="004B3C03" w:rsidRPr="0082496D" w:rsidRDefault="0082496D" w:rsidP="004B3C03">
      <w:pPr>
        <w:pStyle w:val="ListParagraph"/>
        <w:numPr>
          <w:ilvl w:val="0"/>
          <w:numId w:val="15"/>
        </w:numPr>
        <w:spacing w:line="259" w:lineRule="auto"/>
        <w:contextualSpacing/>
        <w:rPr>
          <w:rFonts w:ascii="Calibri" w:hAnsi="Calibri" w:cs="Calibri"/>
          <w:sz w:val="28"/>
          <w:szCs w:val="28"/>
        </w:rPr>
      </w:pPr>
      <w:r w:rsidRPr="0082496D">
        <w:rPr>
          <w:rFonts w:ascii="Calibri" w:hAnsi="Calibri" w:cs="Calibri"/>
          <w:sz w:val="28"/>
          <w:szCs w:val="28"/>
        </w:rPr>
        <w:t>The cost of the item must be lower than the retail price</w:t>
      </w:r>
    </w:p>
    <w:sectPr w:rsidR="004B3C03" w:rsidRPr="0082496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C012" w14:textId="77777777" w:rsidR="000E2510" w:rsidRDefault="000E2510">
      <w:pPr>
        <w:spacing w:after="0"/>
      </w:pPr>
      <w:r>
        <w:separator/>
      </w:r>
    </w:p>
  </w:endnote>
  <w:endnote w:type="continuationSeparator" w:id="0">
    <w:p w14:paraId="5F6C9482" w14:textId="77777777" w:rsidR="000E2510" w:rsidRDefault="000E25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1EAB" w14:textId="77777777" w:rsidR="00172D10" w:rsidRDefault="00172D10">
    <w:pPr>
      <w:jc w:val="right"/>
    </w:pPr>
  </w:p>
  <w:p w14:paraId="02F85EC4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272063" w:themeColor="accent3"/>
      </w:rPr>
      <w:sym w:font="Wingdings 2" w:char="F097"/>
    </w:r>
  </w:p>
  <w:p w14:paraId="0D58341D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1E03" w14:textId="77777777" w:rsidR="008F259D" w:rsidRDefault="008F259D">
    <w:pPr>
      <w:tabs>
        <w:tab w:val="center" w:pos="4550"/>
        <w:tab w:val="left" w:pos="5818"/>
      </w:tabs>
      <w:ind w:right="260"/>
      <w:jc w:val="right"/>
      <w:rPr>
        <w:color w:val="882B07" w:themeColor="text2" w:themeShade="80"/>
        <w:sz w:val="24"/>
        <w:szCs w:val="24"/>
      </w:rPr>
    </w:pPr>
    <w:r>
      <w:rPr>
        <w:color w:val="F7A180" w:themeColor="text2" w:themeTint="99"/>
        <w:spacing w:val="60"/>
        <w:sz w:val="24"/>
        <w:szCs w:val="24"/>
      </w:rPr>
      <w:t>Page</w:t>
    </w:r>
    <w:r>
      <w:rPr>
        <w:color w:val="F7A180" w:themeColor="text2" w:themeTint="99"/>
        <w:sz w:val="24"/>
        <w:szCs w:val="24"/>
      </w:rPr>
      <w:t xml:space="preserve"> </w:t>
    </w:r>
    <w:r>
      <w:rPr>
        <w:color w:val="CB400B" w:themeColor="text2" w:themeShade="BF"/>
        <w:sz w:val="24"/>
        <w:szCs w:val="24"/>
      </w:rPr>
      <w:fldChar w:fldCharType="begin"/>
    </w:r>
    <w:r>
      <w:rPr>
        <w:color w:val="CB400B" w:themeColor="text2" w:themeShade="BF"/>
        <w:sz w:val="24"/>
        <w:szCs w:val="24"/>
      </w:rPr>
      <w:instrText xml:space="preserve"> PAGE   \* MERGEFORMAT </w:instrText>
    </w:r>
    <w:r>
      <w:rPr>
        <w:color w:val="CB400B" w:themeColor="text2" w:themeShade="BF"/>
        <w:sz w:val="24"/>
        <w:szCs w:val="24"/>
      </w:rPr>
      <w:fldChar w:fldCharType="separate"/>
    </w:r>
    <w:r>
      <w:rPr>
        <w:noProof/>
        <w:color w:val="CB400B" w:themeColor="text2" w:themeShade="BF"/>
        <w:sz w:val="24"/>
        <w:szCs w:val="24"/>
      </w:rPr>
      <w:t>1</w:t>
    </w:r>
    <w:r>
      <w:rPr>
        <w:color w:val="CB400B" w:themeColor="text2" w:themeShade="BF"/>
        <w:sz w:val="24"/>
        <w:szCs w:val="24"/>
      </w:rPr>
      <w:fldChar w:fldCharType="end"/>
    </w:r>
    <w:r>
      <w:rPr>
        <w:color w:val="CB400B" w:themeColor="text2" w:themeShade="BF"/>
        <w:sz w:val="24"/>
        <w:szCs w:val="24"/>
      </w:rPr>
      <w:t xml:space="preserve"> | </w:t>
    </w:r>
    <w:r>
      <w:rPr>
        <w:color w:val="CB400B" w:themeColor="text2" w:themeShade="BF"/>
        <w:sz w:val="24"/>
        <w:szCs w:val="24"/>
      </w:rPr>
      <w:fldChar w:fldCharType="begin"/>
    </w:r>
    <w:r>
      <w:rPr>
        <w:color w:val="CB400B" w:themeColor="text2" w:themeShade="BF"/>
        <w:sz w:val="24"/>
        <w:szCs w:val="24"/>
      </w:rPr>
      <w:instrText xml:space="preserve"> NUMPAGES  \* Arabic  \* MERGEFORMAT </w:instrText>
    </w:r>
    <w:r>
      <w:rPr>
        <w:color w:val="CB400B" w:themeColor="text2" w:themeShade="BF"/>
        <w:sz w:val="24"/>
        <w:szCs w:val="24"/>
      </w:rPr>
      <w:fldChar w:fldCharType="separate"/>
    </w:r>
    <w:r>
      <w:rPr>
        <w:noProof/>
        <w:color w:val="CB400B" w:themeColor="text2" w:themeShade="BF"/>
        <w:sz w:val="24"/>
        <w:szCs w:val="24"/>
      </w:rPr>
      <w:t>1</w:t>
    </w:r>
    <w:r>
      <w:rPr>
        <w:color w:val="CB400B" w:themeColor="text2" w:themeShade="BF"/>
        <w:sz w:val="24"/>
        <w:szCs w:val="24"/>
      </w:rPr>
      <w:fldChar w:fldCharType="end"/>
    </w:r>
  </w:p>
  <w:p w14:paraId="1EDBA2EE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8DA6" w14:textId="77777777" w:rsidR="00094803" w:rsidRDefault="0009480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3243A" wp14:editId="2251BA69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2A458F" id="Group 17" o:spid="_x0000_s1026" alt="&quot;&quot;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46912DB" wp14:editId="3E0524B0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c 3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93DF" w14:textId="77777777" w:rsidR="000E2510" w:rsidRDefault="000E2510">
      <w:pPr>
        <w:spacing w:after="0"/>
      </w:pPr>
      <w:r>
        <w:separator/>
      </w:r>
    </w:p>
  </w:footnote>
  <w:footnote w:type="continuationSeparator" w:id="0">
    <w:p w14:paraId="0D0E609E" w14:textId="77777777" w:rsidR="000E2510" w:rsidRDefault="000E25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3F1D5A" w:themeColor="accent1"/>
      </w:rPr>
      <w:alias w:val="Document title:"/>
      <w:tag w:val="Document title:"/>
      <w:id w:val="-1396499233"/>
      <w:placeholder>
        <w:docPart w:val="139D2C59FC2240C1A15ACCAA3143A2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Content>
      <w:p w14:paraId="18EAF0BA" w14:textId="2EAEB07F" w:rsidR="00172D10" w:rsidRDefault="008F259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Assignment 4 – Final Project</w:t>
        </w:r>
      </w:p>
    </w:sdtContent>
  </w:sdt>
  <w:p w14:paraId="0821DC27" w14:textId="77777777" w:rsidR="00172D10" w:rsidRPr="005D120C" w:rsidRDefault="00000000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is:"/>
        <w:tag w:val="Ellipsis:"/>
        <w:id w:val="-2048830323"/>
        <w:placeholder>
          <w:docPart w:val="63ADFF035128425AAF1D2337B2D1BD46"/>
        </w:placeholder>
        <w:temporary/>
        <w:showingPlcHdr/>
        <w15:appearance w15:val="hidden"/>
      </w:sdtPr>
      <w:sdtContent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  <w:r w:rsidR="001D74FA" w:rsidRPr="001B0F06">
          <w:rPr>
            <w:color w:val="CB400B" w:themeColor="text2" w:themeShade="BF"/>
          </w:rPr>
          <w:t xml:space="preserve"> </w:t>
        </w:r>
        <w:r w:rsidR="001D74FA" w:rsidRPr="001B0F06">
          <w:rPr>
            <w:color w:val="CB400B" w:themeColor="text2" w:themeShade="BF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730B" w14:textId="77777777" w:rsidR="00094803" w:rsidRDefault="0009480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1B12C2" wp14:editId="12ABA41A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500D81" id="Group 2" o:spid="_x0000_s1026" alt="&quot;&quot;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FE46DC"/>
    <w:multiLevelType w:val="hybridMultilevel"/>
    <w:tmpl w:val="4B4273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AF0791"/>
    <w:multiLevelType w:val="hybridMultilevel"/>
    <w:tmpl w:val="D702EF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062CB1"/>
    <w:multiLevelType w:val="hybridMultilevel"/>
    <w:tmpl w:val="645A2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92730"/>
    <w:multiLevelType w:val="hybridMultilevel"/>
    <w:tmpl w:val="4D9235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F94637"/>
    <w:multiLevelType w:val="hybridMultilevel"/>
    <w:tmpl w:val="FDFEAE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6AC22A76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40135">
    <w:abstractNumId w:val="9"/>
  </w:num>
  <w:num w:numId="2" w16cid:durableId="820345052">
    <w:abstractNumId w:val="7"/>
  </w:num>
  <w:num w:numId="3" w16cid:durableId="125705112">
    <w:abstractNumId w:val="6"/>
  </w:num>
  <w:num w:numId="4" w16cid:durableId="542182746">
    <w:abstractNumId w:val="5"/>
  </w:num>
  <w:num w:numId="5" w16cid:durableId="247152531">
    <w:abstractNumId w:val="4"/>
  </w:num>
  <w:num w:numId="6" w16cid:durableId="171721788">
    <w:abstractNumId w:val="8"/>
  </w:num>
  <w:num w:numId="7" w16cid:durableId="784233403">
    <w:abstractNumId w:val="3"/>
  </w:num>
  <w:num w:numId="8" w16cid:durableId="1632981012">
    <w:abstractNumId w:val="2"/>
  </w:num>
  <w:num w:numId="9" w16cid:durableId="1885098270">
    <w:abstractNumId w:val="1"/>
  </w:num>
  <w:num w:numId="10" w16cid:durableId="904342340">
    <w:abstractNumId w:val="0"/>
  </w:num>
  <w:num w:numId="11" w16cid:durableId="1022709052">
    <w:abstractNumId w:val="14"/>
  </w:num>
  <w:num w:numId="12" w16cid:durableId="1519927633">
    <w:abstractNumId w:val="13"/>
  </w:num>
  <w:num w:numId="13" w16cid:durableId="1226258192">
    <w:abstractNumId w:val="10"/>
  </w:num>
  <w:num w:numId="14" w16cid:durableId="1640456619">
    <w:abstractNumId w:val="12"/>
  </w:num>
  <w:num w:numId="15" w16cid:durableId="18751465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9D"/>
    <w:rsid w:val="00094803"/>
    <w:rsid w:val="000B1EA7"/>
    <w:rsid w:val="000E2510"/>
    <w:rsid w:val="00100C92"/>
    <w:rsid w:val="00104205"/>
    <w:rsid w:val="00110D86"/>
    <w:rsid w:val="0011569B"/>
    <w:rsid w:val="00144C8E"/>
    <w:rsid w:val="00155532"/>
    <w:rsid w:val="00172D10"/>
    <w:rsid w:val="001769F2"/>
    <w:rsid w:val="00194578"/>
    <w:rsid w:val="00194F61"/>
    <w:rsid w:val="001A2155"/>
    <w:rsid w:val="001B0F06"/>
    <w:rsid w:val="001C62C8"/>
    <w:rsid w:val="001D07C6"/>
    <w:rsid w:val="001D74FA"/>
    <w:rsid w:val="00202812"/>
    <w:rsid w:val="00260E5B"/>
    <w:rsid w:val="00270A19"/>
    <w:rsid w:val="00271D41"/>
    <w:rsid w:val="00297308"/>
    <w:rsid w:val="002A2E02"/>
    <w:rsid w:val="002D243B"/>
    <w:rsid w:val="002E20F4"/>
    <w:rsid w:val="00302691"/>
    <w:rsid w:val="00333022"/>
    <w:rsid w:val="00364944"/>
    <w:rsid w:val="00374C02"/>
    <w:rsid w:val="0038009F"/>
    <w:rsid w:val="00395D43"/>
    <w:rsid w:val="00426C48"/>
    <w:rsid w:val="00426F60"/>
    <w:rsid w:val="004905AD"/>
    <w:rsid w:val="004B3C03"/>
    <w:rsid w:val="004F53E9"/>
    <w:rsid w:val="004F58CE"/>
    <w:rsid w:val="00561054"/>
    <w:rsid w:val="005747FE"/>
    <w:rsid w:val="0058094D"/>
    <w:rsid w:val="005D120C"/>
    <w:rsid w:val="006045D9"/>
    <w:rsid w:val="00694109"/>
    <w:rsid w:val="006E74B4"/>
    <w:rsid w:val="00732598"/>
    <w:rsid w:val="0075116F"/>
    <w:rsid w:val="00777A0E"/>
    <w:rsid w:val="007A5FE9"/>
    <w:rsid w:val="007E28BB"/>
    <w:rsid w:val="00805C11"/>
    <w:rsid w:val="00814823"/>
    <w:rsid w:val="0082496D"/>
    <w:rsid w:val="00883B68"/>
    <w:rsid w:val="008A25CD"/>
    <w:rsid w:val="008C1B37"/>
    <w:rsid w:val="008D5B92"/>
    <w:rsid w:val="008F259D"/>
    <w:rsid w:val="008F5585"/>
    <w:rsid w:val="00901939"/>
    <w:rsid w:val="0096164A"/>
    <w:rsid w:val="009809D5"/>
    <w:rsid w:val="009823B0"/>
    <w:rsid w:val="009C3C28"/>
    <w:rsid w:val="00A272E4"/>
    <w:rsid w:val="00A453AD"/>
    <w:rsid w:val="00A81643"/>
    <w:rsid w:val="00B735D4"/>
    <w:rsid w:val="00B76B9C"/>
    <w:rsid w:val="00B903A7"/>
    <w:rsid w:val="00B96A49"/>
    <w:rsid w:val="00BD7ADA"/>
    <w:rsid w:val="00BE2F1B"/>
    <w:rsid w:val="00C13B2F"/>
    <w:rsid w:val="00C77B9D"/>
    <w:rsid w:val="00CB60D0"/>
    <w:rsid w:val="00CD24A6"/>
    <w:rsid w:val="00CD4008"/>
    <w:rsid w:val="00D26E42"/>
    <w:rsid w:val="00DB0EF4"/>
    <w:rsid w:val="00DB5A25"/>
    <w:rsid w:val="00DC2EB5"/>
    <w:rsid w:val="00DD687C"/>
    <w:rsid w:val="00E02964"/>
    <w:rsid w:val="00E35489"/>
    <w:rsid w:val="00E80C6C"/>
    <w:rsid w:val="00EC389C"/>
    <w:rsid w:val="00F3109C"/>
    <w:rsid w:val="00F625D0"/>
    <w:rsid w:val="00F63A89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674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12"/>
    <w:pPr>
      <w:spacing w:after="3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3F1D5A" w:themeFill="accent1"/>
      <w:spacing w:before="360" w:after="0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3F1D5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8F5585"/>
    <w:pPr>
      <w:contextualSpacing/>
      <w:jc w:val="center"/>
    </w:pPr>
    <w:rPr>
      <w:b w:val="0"/>
    </w:rPr>
  </w:style>
  <w:style w:type="character" w:customStyle="1" w:styleId="ReportTitleChar">
    <w:name w:val="Report Title Char"/>
    <w:basedOn w:val="TitleChar"/>
    <w:link w:val="ReportTitle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bi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D2C59FC2240C1A15ACCAA3143A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9527E-F0D7-44F0-8B25-82F1D6B78B61}"/>
      </w:docPartPr>
      <w:docPartBody>
        <w:p w:rsidR="002D3CB4" w:rsidRDefault="00000000">
          <w:pPr>
            <w:pStyle w:val="139D2C59FC2240C1A15ACCAA3143A28D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  <w:docPart>
      <w:docPartPr>
        <w:name w:val="63ADFF035128425AAF1D2337B2D1B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D77B-D14E-4948-BA2D-1EBBA2362016}"/>
      </w:docPartPr>
      <w:docPartBody>
        <w:p w:rsidR="002D3CB4" w:rsidRDefault="00000000">
          <w:pPr>
            <w:pStyle w:val="63ADFF035128425AAF1D2337B2D1BD46"/>
          </w:pPr>
          <w:r>
            <w:t>Type the document 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AA"/>
    <w:rsid w:val="001C0A77"/>
    <w:rsid w:val="0021120D"/>
    <w:rsid w:val="002D3CB4"/>
    <w:rsid w:val="004125AA"/>
    <w:rsid w:val="00514CC1"/>
    <w:rsid w:val="005A13D9"/>
    <w:rsid w:val="009B6CE3"/>
    <w:rsid w:val="00B85EEF"/>
    <w:rsid w:val="00DA5B1A"/>
    <w:rsid w:val="00E0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9D2C59FC2240C1A15ACCAA3143A28D">
    <w:name w:val="139D2C59FC2240C1A15ACCAA3143A28D"/>
  </w:style>
  <w:style w:type="paragraph" w:customStyle="1" w:styleId="63ADFF035128425AAF1D2337B2D1BD46">
    <w:name w:val="63ADFF035128425AAF1D2337B2D1B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29CA3CB-B258-4656-B13F-C282AC27B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4E31E0-8CDD-4EA3-A445-F9056409D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392F0-2E8B-48A9-964E-E0437DD50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C:\Users\Cibi\AppData\Roaming\Microsoft\Templates\Report (Executive design).dotx</Template>
  <TotalTime>0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– Final Project</vt:lpstr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– Final Project</dc:title>
  <dc:subject>COMP122 – SEC.004</dc:subject>
  <dc:creator/>
  <cp:lastModifiedBy/>
  <cp:revision>1</cp:revision>
  <dcterms:created xsi:type="dcterms:W3CDTF">2022-08-09T13:35:00Z</dcterms:created>
  <dcterms:modified xsi:type="dcterms:W3CDTF">2022-08-14T20:10:00Z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